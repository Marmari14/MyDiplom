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94" w:rsidRDefault="00E1749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E0D05" w:rsidRPr="00316910" w:rsidRDefault="00831D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ООО "Луч"</w:t>
      </w:r>
      <w:r w:rsidR="00316910" w:rsidRPr="003169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56A7" w:rsidRPr="007356A7" w:rsidRDefault="00831D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г. Уфа, ул. Победы, д. 25</w:t>
      </w:r>
      <w:r w:rsidR="007356A7" w:rsidRPr="007356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0FC7" w:rsidRPr="00316910" w:rsidRDefault="00E80FC7">
      <w:pPr>
        <w:rPr>
          <w:rFonts w:ascii="Times New Roman" w:hAnsi="Times New Roman" w:cs="Times New Roman"/>
          <w:sz w:val="24"/>
          <w:szCs w:val="24"/>
        </w:rPr>
      </w:pPr>
    </w:p>
    <w:p w:rsidR="003B1907" w:rsidRPr="00316910" w:rsidRDefault="003B1907">
      <w:pPr>
        <w:rPr>
          <w:rFonts w:ascii="Times New Roman" w:hAnsi="Times New Roman" w:cs="Times New Roman"/>
          <w:sz w:val="24"/>
          <w:szCs w:val="24"/>
        </w:rPr>
      </w:pPr>
    </w:p>
    <w:p w:rsidR="00E80FC7" w:rsidRPr="00316910" w:rsidRDefault="00E80FC7" w:rsidP="00E80F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80FC7">
        <w:rPr>
          <w:rFonts w:ascii="Times New Roman" w:hAnsi="Times New Roman" w:cs="Times New Roman"/>
          <w:b/>
          <w:sz w:val="36"/>
          <w:szCs w:val="36"/>
        </w:rPr>
        <w:t>Заказ</w:t>
      </w:r>
      <w:r w:rsidRPr="00316910">
        <w:rPr>
          <w:rFonts w:ascii="Times New Roman" w:hAnsi="Times New Roman" w:cs="Times New Roman"/>
          <w:b/>
          <w:sz w:val="36"/>
          <w:szCs w:val="36"/>
        </w:rPr>
        <w:t xml:space="preserve"> № </w:t>
      </w:r>
      <w:bookmarkStart w:id="1" w:name="number"/>
      <w:bookmarkEnd w:id="1"/>
      <w:r w:rsidR="00831DFC">
        <w:rPr>
          <w:rFonts w:ascii="Times New Roman" w:hAnsi="Times New Roman" w:cs="Times New Roman"/>
          <w:b/>
          <w:sz w:val="36"/>
          <w:szCs w:val="36"/>
        </w:rPr>
        <w:t>1</w:t>
      </w:r>
      <w:r w:rsidR="008E0D05" w:rsidRPr="0031691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80FC7">
        <w:rPr>
          <w:rFonts w:ascii="Times New Roman" w:hAnsi="Times New Roman" w:cs="Times New Roman"/>
          <w:b/>
          <w:sz w:val="36"/>
          <w:szCs w:val="36"/>
        </w:rPr>
        <w:t>от</w:t>
      </w:r>
      <w:r w:rsidRPr="00316910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2" w:name="date"/>
      <w:bookmarkEnd w:id="2"/>
      <w:r w:rsidR="00831DFC">
        <w:rPr>
          <w:rFonts w:ascii="Times New Roman" w:hAnsi="Times New Roman" w:cs="Times New Roman"/>
          <w:b/>
          <w:sz w:val="36"/>
          <w:szCs w:val="36"/>
        </w:rPr>
        <w:t>10.01.2022</w:t>
      </w:r>
    </w:p>
    <w:p w:rsidR="006C7047" w:rsidRPr="00FF60C2" w:rsidRDefault="00E80FC7" w:rsidP="00E80F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</w:t>
      </w:r>
      <w:r w:rsidRPr="00316910">
        <w:rPr>
          <w:rFonts w:ascii="Times New Roman" w:hAnsi="Times New Roman" w:cs="Times New Roman"/>
          <w:b/>
          <w:sz w:val="24"/>
          <w:szCs w:val="24"/>
        </w:rPr>
        <w:t>:</w:t>
      </w:r>
      <w:r w:rsidR="00FF60C2" w:rsidRPr="003169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1DFC">
        <w:rPr>
          <w:rFonts w:ascii="Times New Roman" w:hAnsi="Times New Roman" w:cs="Times New Roman"/>
          <w:sz w:val="24"/>
          <w:szCs w:val="24"/>
        </w:rPr>
        <w:t>ООО «СтарТрек»</w:t>
      </w:r>
    </w:p>
    <w:p w:rsidR="006C7047" w:rsidRPr="00316910" w:rsidRDefault="006C7047" w:rsidP="006C704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listProduct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4678"/>
        <w:gridCol w:w="1275"/>
        <w:gridCol w:w="1134"/>
        <w:gridCol w:w="1418"/>
      </w:tblGrid>
      <w:tr w:rsidR="00841B8B" w:rsidTr="00841B8B">
        <w:tc>
          <w:tcPr>
            <w:tcW w:w="846" w:type="dxa"/>
          </w:tcPr>
          <w:p w:rsidR="00841B8B" w:rsidRDefault="00841B8B" w:rsidP="00FF60C2">
            <w:pPr>
              <w:ind w:left="-75" w:firstLine="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78" w:type="dxa"/>
          </w:tcPr>
          <w:p w:rsidR="00841B8B" w:rsidRDefault="00841B8B" w:rsidP="00FF60C2">
            <w:pPr>
              <w:ind w:left="-75" w:firstLine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:rsidR="00841B8B" w:rsidRDefault="00841B8B" w:rsidP="00FF60C2">
            <w:pPr>
              <w:ind w:left="-75" w:firstLine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  <w:tc>
          <w:tcPr>
            <w:tcW w:w="1134" w:type="dxa"/>
          </w:tcPr>
          <w:p w:rsidR="00841B8B" w:rsidRDefault="00841B8B" w:rsidP="00FF60C2">
            <w:pPr>
              <w:ind w:left="-75" w:firstLine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418" w:type="dxa"/>
          </w:tcPr>
          <w:p w:rsidR="00841B8B" w:rsidRDefault="00841B8B" w:rsidP="00FF60C2">
            <w:pPr>
              <w:ind w:left="-75" w:firstLine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FF60C2" w:rsidTr="00841B8B">
        <w:tc>
          <w:tcPr>
            <w:tcW w:w="846" w:type="dxa"/>
          </w:tcPr>
          <w:p w:rsidR="00FF60C2" w:rsidRPr="00FF60C2" w:rsidRDefault="00831DFC" w:rsidP="00841B8B">
            <w:pPr>
              <w:ind w:left="-75" w:firstLin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FF60C2" w:rsidRPr="00FF60C2" w:rsidRDefault="00831DFC" w:rsidP="00841B8B">
            <w:pPr>
              <w:ind w:left="-75" w:firstLin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Резина шипованная</w:t>
            </w:r>
          </w:p>
        </w:tc>
        <w:tc>
          <w:tcPr>
            <w:tcW w:w="1275" w:type="dxa"/>
          </w:tcPr>
          <w:p w:rsidR="00FF60C2" w:rsidRPr="00FF60C2" w:rsidRDefault="00831DFC" w:rsidP="00841B8B">
            <w:pPr>
              <w:ind w:left="-75" w:firstLin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134" w:type="dxa"/>
          </w:tcPr>
          <w:p w:rsidR="00FF60C2" w:rsidRPr="00FF60C2" w:rsidRDefault="00831DFC" w:rsidP="00841B8B">
            <w:pPr>
              <w:ind w:left="-75" w:firstLin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FF60C2" w:rsidRPr="00FF60C2" w:rsidRDefault="00831DFC" w:rsidP="00841B8B">
            <w:pPr>
              <w:ind w:left="-75" w:firstLin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7800</w:t>
            </w:r>
          </w:p>
        </w:tc>
      </w:tr>
      <w:tr w:rsidR="00831DFC" w:rsidTr="00841B8B">
        <w:tc>
          <w:tcPr>
            <w:tcW w:w="846" w:type="dxa"/>
          </w:tcPr>
          <w:p w:rsidR="00831DFC" w:rsidRDefault="00831DFC" w:rsidP="00841B8B">
            <w:pPr>
              <w:ind w:left="-75" w:firstLin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831DFC" w:rsidRDefault="00831DFC" w:rsidP="00841B8B">
            <w:pPr>
              <w:ind w:left="-75" w:firstLin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Стартер</w:t>
            </w:r>
          </w:p>
        </w:tc>
        <w:tc>
          <w:tcPr>
            <w:tcW w:w="1275" w:type="dxa"/>
          </w:tcPr>
          <w:p w:rsidR="00831DFC" w:rsidRDefault="00831DFC" w:rsidP="00841B8B">
            <w:pPr>
              <w:ind w:left="-75" w:firstLin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134" w:type="dxa"/>
          </w:tcPr>
          <w:p w:rsidR="00831DFC" w:rsidRDefault="00831DFC" w:rsidP="00841B8B">
            <w:pPr>
              <w:ind w:left="-75" w:firstLin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831DFC" w:rsidRDefault="00831DFC" w:rsidP="00841B8B">
            <w:pPr>
              <w:ind w:left="-75" w:firstLin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7168</w:t>
            </w:r>
          </w:p>
        </w:tc>
      </w:tr>
      <w:tr w:rsidR="00831DFC" w:rsidTr="00841B8B">
        <w:tc>
          <w:tcPr>
            <w:tcW w:w="846" w:type="dxa"/>
          </w:tcPr>
          <w:p w:rsidR="00831DFC" w:rsidRDefault="00831DFC" w:rsidP="00841B8B">
            <w:pPr>
              <w:ind w:left="-75" w:firstLin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831DFC" w:rsidRDefault="00831DFC" w:rsidP="00841B8B">
            <w:pPr>
              <w:ind w:left="-75" w:firstLin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Тормозные колодки</w:t>
            </w:r>
          </w:p>
        </w:tc>
        <w:tc>
          <w:tcPr>
            <w:tcW w:w="1275" w:type="dxa"/>
          </w:tcPr>
          <w:p w:rsidR="00831DFC" w:rsidRDefault="00831DFC" w:rsidP="00841B8B">
            <w:pPr>
              <w:ind w:left="-75" w:firstLin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5015</w:t>
            </w:r>
          </w:p>
        </w:tc>
        <w:tc>
          <w:tcPr>
            <w:tcW w:w="1134" w:type="dxa"/>
          </w:tcPr>
          <w:p w:rsidR="00831DFC" w:rsidRDefault="00831DFC" w:rsidP="00841B8B">
            <w:pPr>
              <w:ind w:left="-75" w:firstLin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831DFC" w:rsidRDefault="00831DFC" w:rsidP="00841B8B">
            <w:pPr>
              <w:ind w:left="-75" w:firstLin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40120</w:t>
            </w:r>
          </w:p>
        </w:tc>
      </w:tr>
    </w:tbl>
    <w:p w:rsidR="006C7047" w:rsidRDefault="006C7047" w:rsidP="006C704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bookmarkEnd w:id="3"/>
    <w:p w:rsidR="00E80FC7" w:rsidRPr="00D26044" w:rsidRDefault="003158EB" w:rsidP="006C704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Итого:</w:t>
      </w:r>
      <w:r w:rsidR="006C7047">
        <w:rPr>
          <w:rFonts w:ascii="Times New Roman" w:hAnsi="Times New Roman" w:cs="Times New Roman"/>
          <w:b/>
          <w:sz w:val="24"/>
          <w:szCs w:val="24"/>
        </w:rPr>
        <w:tab/>
      </w:r>
      <w:r w:rsidR="00831DFC">
        <w:rPr>
          <w:rFonts w:ascii="Times New Roman" w:hAnsi="Times New Roman" w:cs="Times New Roman"/>
          <w:sz w:val="24"/>
          <w:szCs w:val="24"/>
        </w:rPr>
        <w:t>55088</w:t>
      </w:r>
    </w:p>
    <w:p w:rsidR="006C7047" w:rsidRPr="00FF60C2" w:rsidRDefault="006C7047" w:rsidP="006C704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C7047" w:rsidRPr="00FF6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FC"/>
    <w:rsid w:val="0001389D"/>
    <w:rsid w:val="003158EB"/>
    <w:rsid w:val="00316910"/>
    <w:rsid w:val="003B1907"/>
    <w:rsid w:val="0043000D"/>
    <w:rsid w:val="0047125C"/>
    <w:rsid w:val="005020CE"/>
    <w:rsid w:val="005C002A"/>
    <w:rsid w:val="006C7047"/>
    <w:rsid w:val="006D6891"/>
    <w:rsid w:val="007356A7"/>
    <w:rsid w:val="00831DFC"/>
    <w:rsid w:val="00832C04"/>
    <w:rsid w:val="00841B8B"/>
    <w:rsid w:val="008E0D05"/>
    <w:rsid w:val="00940E3E"/>
    <w:rsid w:val="00C82E45"/>
    <w:rsid w:val="00CD381B"/>
    <w:rsid w:val="00D26044"/>
    <w:rsid w:val="00D75515"/>
    <w:rsid w:val="00E17494"/>
    <w:rsid w:val="00E80FC7"/>
    <w:rsid w:val="00EF2ED8"/>
    <w:rsid w:val="00F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A27C0-98AA-42D9-8257-162E2FB0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attr">
    <w:name w:val="hljs-selector-attr"/>
    <w:basedOn w:val="a0"/>
    <w:rsid w:val="00C82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91;&#1095;&#1105;&#1073;&#1072;\4%20&#1082;&#1091;&#1088;&#1089;\&#1044;&#1048;&#1055;&#1051;&#1054;&#1052;\Vers0\bin\Debug\&#1047;&#1072;&#1082;&#1072;&#107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5FAAA-C632-4F94-987D-9721003B7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Заказ.dotx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</cp:revision>
  <dcterms:created xsi:type="dcterms:W3CDTF">2024-05-30T18:10:00Z</dcterms:created>
  <dcterms:modified xsi:type="dcterms:W3CDTF">2024-05-30T18:10:00Z</dcterms:modified>
</cp:coreProperties>
</file>